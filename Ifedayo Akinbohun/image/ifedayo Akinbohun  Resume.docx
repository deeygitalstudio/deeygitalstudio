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172" w:type="dxa"/>
        <w:tblInd w:w="-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7322"/>
      </w:tblGrid>
      <w:tr w:rsidR="001B2ABD" w14:paraId="50732180" w14:textId="77777777" w:rsidTr="0075332D">
        <w:trPr>
          <w:trHeight w:val="4410"/>
        </w:trPr>
        <w:tc>
          <w:tcPr>
            <w:tcW w:w="3600" w:type="dxa"/>
            <w:vAlign w:val="bottom"/>
          </w:tcPr>
          <w:p w14:paraId="0BEA3481" w14:textId="5A10D221" w:rsidR="001B2ABD" w:rsidRDefault="001B2ABD" w:rsidP="008A5123">
            <w:pPr>
              <w:tabs>
                <w:tab w:val="left" w:pos="990"/>
              </w:tabs>
            </w:pPr>
          </w:p>
        </w:tc>
        <w:tc>
          <w:tcPr>
            <w:tcW w:w="250" w:type="dxa"/>
          </w:tcPr>
          <w:p w14:paraId="63493C1F" w14:textId="5E1817E7" w:rsidR="001B2ABD" w:rsidRDefault="001B2ABD" w:rsidP="000C45FF">
            <w:pPr>
              <w:tabs>
                <w:tab w:val="left" w:pos="990"/>
              </w:tabs>
            </w:pPr>
          </w:p>
          <w:p w14:paraId="32ECEC6A" w14:textId="5E1817E7" w:rsidR="0002420D" w:rsidRDefault="0002420D" w:rsidP="000C45FF">
            <w:pPr>
              <w:tabs>
                <w:tab w:val="left" w:pos="990"/>
              </w:tabs>
            </w:pPr>
          </w:p>
        </w:tc>
        <w:tc>
          <w:tcPr>
            <w:tcW w:w="7322" w:type="dxa"/>
            <w:vAlign w:val="bottom"/>
          </w:tcPr>
          <w:p w14:paraId="33602FB2" w14:textId="28F1DAA8" w:rsidR="008A5123" w:rsidRPr="004C05C9" w:rsidRDefault="00490938" w:rsidP="008A5123">
            <w:pPr>
              <w:pStyle w:val="Title"/>
              <w:rPr>
                <w:b/>
                <w:bCs/>
                <w:sz w:val="32"/>
                <w:szCs w:val="32"/>
              </w:rPr>
            </w:pPr>
            <w:r w:rsidRPr="004C05C9">
              <w:rPr>
                <w:b/>
                <w:bCs/>
                <w:caps w:val="0"/>
                <w:sz w:val="32"/>
                <w:szCs w:val="32"/>
              </w:rPr>
              <w:t>Akinbohun Ifedayo</w:t>
            </w:r>
          </w:p>
          <w:p w14:paraId="0C128BDF" w14:textId="77777777" w:rsidR="008A5123" w:rsidRPr="004C05C9" w:rsidRDefault="008A5123" w:rsidP="008A5123">
            <w:pPr>
              <w:pStyle w:val="Subtitle"/>
              <w:rPr>
                <w:spacing w:val="0"/>
                <w:w w:val="100"/>
                <w:sz w:val="22"/>
                <w:szCs w:val="22"/>
              </w:rPr>
            </w:pPr>
            <w:r w:rsidRPr="0054062C">
              <w:rPr>
                <w:spacing w:val="1"/>
                <w:w w:val="100"/>
                <w:sz w:val="22"/>
                <w:szCs w:val="22"/>
              </w:rPr>
              <w:t>Frontend Develope</w:t>
            </w:r>
            <w:r w:rsidRPr="0054062C">
              <w:rPr>
                <w:spacing w:val="9"/>
                <w:w w:val="100"/>
                <w:sz w:val="22"/>
                <w:szCs w:val="22"/>
              </w:rPr>
              <w:t>r</w:t>
            </w:r>
          </w:p>
          <w:p w14:paraId="3285C213" w14:textId="1E0CE343" w:rsidR="00D123C0" w:rsidRPr="0002420D" w:rsidRDefault="00D123C0" w:rsidP="0002420D">
            <w:pPr>
              <w:pStyle w:val="Subtitle"/>
            </w:pPr>
          </w:p>
        </w:tc>
      </w:tr>
      <w:tr w:rsidR="001B2ABD" w14:paraId="25B9C5F2" w14:textId="77777777" w:rsidTr="0075332D">
        <w:tc>
          <w:tcPr>
            <w:tcW w:w="3600" w:type="dxa"/>
          </w:tcPr>
          <w:p w14:paraId="6A83A1B6" w14:textId="56DFC484" w:rsidR="008A5123" w:rsidRDefault="008A5123" w:rsidP="008A5123"/>
          <w:p w14:paraId="6BD91A18" w14:textId="6CF7A964" w:rsidR="001B2ABD" w:rsidRPr="00490938" w:rsidRDefault="001B2ABD" w:rsidP="00036450">
            <w:pPr>
              <w:pStyle w:val="Heading3"/>
              <w:rPr>
                <w:b w:val="0"/>
                <w:bCs/>
              </w:rPr>
            </w:pPr>
          </w:p>
          <w:p w14:paraId="2AB8F822" w14:textId="4680451D" w:rsidR="00036450" w:rsidRPr="003152C2" w:rsidRDefault="00490938" w:rsidP="00490938">
            <w:pPr>
              <w:pStyle w:val="Heading1"/>
              <w:rPr>
                <w:b/>
                <w:bCs/>
                <w:color w:val="auto"/>
                <w:sz w:val="24"/>
                <w:szCs w:val="24"/>
              </w:rPr>
            </w:pPr>
            <w:r w:rsidRPr="003152C2">
              <w:rPr>
                <w:b/>
                <w:bCs/>
                <w:color w:val="auto"/>
                <w:sz w:val="24"/>
                <w:szCs w:val="24"/>
              </w:rPr>
              <w:t>Contact</w:t>
            </w:r>
          </w:p>
          <w:p w14:paraId="1513FC55" w14:textId="70438454" w:rsidR="004D3011" w:rsidRPr="00097D9D" w:rsidRDefault="00097D9D" w:rsidP="00097D9D">
            <w:pPr>
              <w:pStyle w:val="NoSpacing"/>
              <w:rPr>
                <w:b/>
                <w:bCs/>
              </w:rPr>
            </w:pPr>
            <w:r w:rsidRPr="00097D9D">
              <w:rPr>
                <w:b/>
                <w:bCs/>
              </w:rPr>
              <w:t>Phone</w:t>
            </w:r>
          </w:p>
          <w:p w14:paraId="3AC40366" w14:textId="20612B98" w:rsidR="004D3011" w:rsidRPr="003152C2" w:rsidRDefault="00207BD3" w:rsidP="004D3011">
            <w:r w:rsidRPr="003152C2">
              <w:t>08026650502, 07057700258</w:t>
            </w:r>
          </w:p>
          <w:p w14:paraId="0CC33494" w14:textId="77777777" w:rsidR="004D3011" w:rsidRPr="004D3011" w:rsidRDefault="004D3011" w:rsidP="004D3011"/>
          <w:p w14:paraId="37C4C10C" w14:textId="4F4F0816" w:rsidR="004D3011" w:rsidRPr="00097D9D" w:rsidRDefault="00097D9D" w:rsidP="00097D9D">
            <w:pPr>
              <w:pStyle w:val="NoSpacing"/>
              <w:rPr>
                <w:b/>
                <w:bCs/>
              </w:rPr>
            </w:pPr>
            <w:r w:rsidRPr="00097D9D">
              <w:rPr>
                <w:b/>
                <w:bCs/>
              </w:rPr>
              <w:t>Website</w:t>
            </w:r>
          </w:p>
          <w:p w14:paraId="24CD06AE" w14:textId="7AF68A19" w:rsidR="004D3011" w:rsidRPr="003152C2" w:rsidRDefault="00207BD3" w:rsidP="004D3011">
            <w:hyperlink r:id="rId8" w:history="1">
              <w:r w:rsidRPr="003152C2">
                <w:rPr>
                  <w:rStyle w:val="Hyperlink"/>
                  <w:color w:val="auto"/>
                </w:rPr>
                <w:t>https://ifedayoakinbohun.vercel.app/</w:t>
              </w:r>
            </w:hyperlink>
          </w:p>
          <w:p w14:paraId="5DF7F16A" w14:textId="77777777" w:rsidR="00207BD3" w:rsidRDefault="00207BD3" w:rsidP="004D3011"/>
          <w:p w14:paraId="6885FA74" w14:textId="0490D438" w:rsidR="004D3011" w:rsidRPr="00097D9D" w:rsidRDefault="00097D9D" w:rsidP="004D3011">
            <w:pPr>
              <w:rPr>
                <w:b/>
                <w:bCs/>
              </w:rPr>
            </w:pPr>
            <w:r w:rsidRPr="00097D9D">
              <w:rPr>
                <w:b/>
                <w:bCs/>
              </w:rPr>
              <w:t>Email</w:t>
            </w:r>
          </w:p>
          <w:p w14:paraId="76E62BA6" w14:textId="1904C086" w:rsidR="00036450" w:rsidRPr="003152C2" w:rsidRDefault="00207BD3" w:rsidP="004D3011">
            <w:pPr>
              <w:rPr>
                <w:rStyle w:val="Hyperlink"/>
                <w:color w:val="auto"/>
              </w:rPr>
            </w:pPr>
            <w:r w:rsidRPr="003152C2">
              <w:t>Ifedayoakinbohun01@gmail.com</w:t>
            </w:r>
          </w:p>
          <w:p w14:paraId="772574A4" w14:textId="507088D1" w:rsidR="004D3011" w:rsidRPr="003152C2" w:rsidRDefault="00490938" w:rsidP="00490938">
            <w:pPr>
              <w:pStyle w:val="Heading1"/>
              <w:rPr>
                <w:b/>
                <w:bCs/>
                <w:color w:val="auto"/>
                <w:sz w:val="24"/>
                <w:szCs w:val="24"/>
              </w:rPr>
            </w:pPr>
            <w:r w:rsidRPr="003152C2">
              <w:rPr>
                <w:b/>
                <w:bCs/>
                <w:color w:val="auto"/>
                <w:sz w:val="24"/>
                <w:szCs w:val="24"/>
              </w:rPr>
              <w:t>Hobbies</w:t>
            </w:r>
          </w:p>
          <w:p w14:paraId="72F8A2CC" w14:textId="7B5FE4BA" w:rsidR="004D3011" w:rsidRDefault="00207BD3" w:rsidP="004D3011">
            <w:r>
              <w:t>Coding</w:t>
            </w:r>
          </w:p>
          <w:p w14:paraId="478A699D" w14:textId="523FB426" w:rsidR="004D3011" w:rsidRDefault="00207BD3" w:rsidP="004D3011">
            <w:r>
              <w:t>Editing</w:t>
            </w:r>
          </w:p>
          <w:p w14:paraId="24028F78" w14:textId="1AEF7E4A" w:rsidR="004D3011" w:rsidRDefault="00207BD3" w:rsidP="004D3011">
            <w:r>
              <w:t>Designing</w:t>
            </w:r>
          </w:p>
          <w:p w14:paraId="68C26479" w14:textId="15ABD8B5" w:rsidR="004C05C9" w:rsidRDefault="00207BD3" w:rsidP="004D3011">
            <w:r>
              <w:t>Learning</w:t>
            </w:r>
          </w:p>
          <w:p w14:paraId="4D128453" w14:textId="2D1555C4" w:rsidR="004C05C9" w:rsidRPr="003152C2" w:rsidRDefault="004C05C9" w:rsidP="00490938">
            <w:pPr>
              <w:pStyle w:val="Heading1"/>
              <w:rPr>
                <w:b/>
                <w:bCs/>
                <w:color w:val="auto"/>
                <w:sz w:val="24"/>
                <w:szCs w:val="24"/>
              </w:rPr>
            </w:pPr>
            <w:r w:rsidRPr="003152C2">
              <w:rPr>
                <w:b/>
                <w:bCs/>
                <w:color w:val="auto"/>
                <w:sz w:val="24"/>
                <w:szCs w:val="24"/>
              </w:rPr>
              <w:t xml:space="preserve">Skill </w:t>
            </w:r>
            <w:r w:rsidR="00490938" w:rsidRPr="003152C2">
              <w:rPr>
                <w:b/>
                <w:bCs/>
                <w:color w:val="auto"/>
                <w:sz w:val="24"/>
                <w:szCs w:val="24"/>
              </w:rPr>
              <w:t>Set</w:t>
            </w:r>
          </w:p>
          <w:p w14:paraId="1F76CE2C" w14:textId="208C5C0A" w:rsidR="004C05C9" w:rsidRPr="003152C2" w:rsidRDefault="0091179F" w:rsidP="004C05C9">
            <w:pPr>
              <w:rPr>
                <w:b/>
                <w:bCs/>
              </w:rPr>
            </w:pPr>
            <w:r w:rsidRPr="003152C2">
              <w:rPr>
                <w:b/>
                <w:bCs/>
              </w:rPr>
              <w:t>Frontend</w:t>
            </w:r>
          </w:p>
          <w:p w14:paraId="5A6B40B0" w14:textId="09C18D1A" w:rsidR="004C05C9" w:rsidRDefault="004C05C9" w:rsidP="004C05C9">
            <w:r>
              <w:t>HTML</w:t>
            </w:r>
          </w:p>
          <w:p w14:paraId="5F9D864A" w14:textId="12103A2F" w:rsidR="004C05C9" w:rsidRDefault="004C05C9" w:rsidP="004C05C9">
            <w:r>
              <w:t>CSS</w:t>
            </w:r>
          </w:p>
          <w:p w14:paraId="1394E7A2" w14:textId="2A31503B" w:rsidR="004C05C9" w:rsidRDefault="004C05C9" w:rsidP="004C05C9">
            <w:r>
              <w:t>JavaScript</w:t>
            </w:r>
          </w:p>
          <w:p w14:paraId="40DFA34D" w14:textId="497170E8" w:rsidR="004C05C9" w:rsidRDefault="004C05C9" w:rsidP="004C05C9">
            <w:r>
              <w:t>React</w:t>
            </w:r>
          </w:p>
          <w:p w14:paraId="6F222624" w14:textId="36BD8D70" w:rsidR="004C05C9" w:rsidRDefault="004C05C9" w:rsidP="004C05C9">
            <w:r>
              <w:t>jQuery</w:t>
            </w:r>
          </w:p>
          <w:p w14:paraId="3935A35E" w14:textId="792EC388" w:rsidR="004C05C9" w:rsidRDefault="004C05C9" w:rsidP="004C05C9">
            <w:r>
              <w:t>Bootstrap</w:t>
            </w:r>
          </w:p>
          <w:p w14:paraId="5A793B08" w14:textId="77777777" w:rsidR="004C05C9" w:rsidRDefault="004C05C9" w:rsidP="004C05C9">
            <w:r>
              <w:t>Semantic UI</w:t>
            </w:r>
          </w:p>
          <w:p w14:paraId="6242B83E" w14:textId="20055252" w:rsidR="004C05C9" w:rsidRDefault="004C05C9" w:rsidP="004C05C9">
            <w:r>
              <w:t>Sass</w:t>
            </w:r>
          </w:p>
          <w:p w14:paraId="2B8E8590" w14:textId="15A6ABAC" w:rsidR="004C05C9" w:rsidRDefault="004C05C9" w:rsidP="004C05C9"/>
          <w:p w14:paraId="3614AE77" w14:textId="5F6FA9E0" w:rsidR="004C05C9" w:rsidRPr="003152C2" w:rsidRDefault="0091179F" w:rsidP="004C05C9">
            <w:pPr>
              <w:rPr>
                <w:b/>
                <w:bCs/>
              </w:rPr>
            </w:pPr>
            <w:r w:rsidRPr="003152C2">
              <w:rPr>
                <w:b/>
                <w:bCs/>
              </w:rPr>
              <w:t>Backend</w:t>
            </w:r>
          </w:p>
          <w:p w14:paraId="76D4E04B" w14:textId="3DE61279" w:rsidR="004C05C9" w:rsidRDefault="004C05C9" w:rsidP="004C05C9">
            <w:pPr>
              <w:rPr>
                <w:color w:val="000000" w:themeColor="text1"/>
              </w:rPr>
            </w:pPr>
            <w:r w:rsidRPr="004C05C9">
              <w:rPr>
                <w:color w:val="000000" w:themeColor="text1"/>
              </w:rPr>
              <w:t>Firebase</w:t>
            </w:r>
          </w:p>
          <w:p w14:paraId="3E5F7935" w14:textId="20923027" w:rsidR="004C05C9" w:rsidRDefault="004C05C9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Node Js(basic)</w:t>
            </w:r>
          </w:p>
          <w:p w14:paraId="234E0E27" w14:textId="73DD0897" w:rsidR="004C05C9" w:rsidRDefault="004C05C9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Express(basic)</w:t>
            </w:r>
          </w:p>
          <w:p w14:paraId="019F6E9D" w14:textId="3E527DBA" w:rsidR="004C05C9" w:rsidRDefault="004C05C9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 DB (basic)</w:t>
            </w:r>
          </w:p>
          <w:p w14:paraId="42B98EB4" w14:textId="7DAE1C90" w:rsidR="004C05C9" w:rsidRDefault="004C05C9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Python(basic)</w:t>
            </w:r>
          </w:p>
          <w:p w14:paraId="0E4D9EA6" w14:textId="2CDB8AF3" w:rsidR="00C51C13" w:rsidRDefault="00C51C13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PHP (basic)</w:t>
            </w:r>
          </w:p>
          <w:p w14:paraId="2B7D9AD4" w14:textId="57891FDE" w:rsidR="00C51C13" w:rsidRDefault="00C51C13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SQL (basic)</w:t>
            </w:r>
          </w:p>
          <w:p w14:paraId="1B8AB1E8" w14:textId="32D7D2D8" w:rsidR="004C05C9" w:rsidRDefault="004C05C9" w:rsidP="004C05C9">
            <w:pPr>
              <w:rPr>
                <w:color w:val="000000" w:themeColor="text1"/>
              </w:rPr>
            </w:pPr>
          </w:p>
          <w:p w14:paraId="1CC07FD6" w14:textId="0E015CF9" w:rsidR="004C05C9" w:rsidRPr="003152C2" w:rsidRDefault="0091179F" w:rsidP="004C05C9">
            <w:pPr>
              <w:rPr>
                <w:b/>
                <w:bCs/>
              </w:rPr>
            </w:pPr>
            <w:r w:rsidRPr="003152C2">
              <w:rPr>
                <w:b/>
                <w:bCs/>
              </w:rPr>
              <w:t xml:space="preserve">Design &amp; Prototyping </w:t>
            </w:r>
          </w:p>
          <w:p w14:paraId="31863516" w14:textId="0E0177F4" w:rsidR="004C05C9" w:rsidRPr="004C05C9" w:rsidRDefault="004C05C9" w:rsidP="004C05C9">
            <w:r w:rsidRPr="004C05C9">
              <w:t>Figma</w:t>
            </w:r>
          </w:p>
          <w:p w14:paraId="696371ED" w14:textId="52280EBD" w:rsidR="004C05C9" w:rsidRPr="004C05C9" w:rsidRDefault="004C05C9" w:rsidP="004C05C9">
            <w:r w:rsidRPr="004C05C9">
              <w:t>Adobe XD</w:t>
            </w:r>
          </w:p>
          <w:p w14:paraId="65CA402D" w14:textId="3EF59E08" w:rsidR="004C05C9" w:rsidRDefault="004C05C9" w:rsidP="004C05C9">
            <w:r w:rsidRPr="004C05C9">
              <w:lastRenderedPageBreak/>
              <w:t>Protopie</w:t>
            </w:r>
          </w:p>
          <w:p w14:paraId="55B501CA" w14:textId="33FE0522" w:rsidR="007D15D6" w:rsidRPr="004C05C9" w:rsidRDefault="007D15D6" w:rsidP="004C05C9">
            <w:r>
              <w:t>Photoshop</w:t>
            </w:r>
          </w:p>
          <w:p w14:paraId="02022071" w14:textId="09AE541A" w:rsidR="004C05C9" w:rsidRDefault="004C05C9" w:rsidP="004C05C9">
            <w:r w:rsidRPr="004C05C9">
              <w:t>User Experience</w:t>
            </w:r>
          </w:p>
          <w:p w14:paraId="7FDD290E" w14:textId="03712214" w:rsidR="007D15D6" w:rsidRDefault="007D15D6" w:rsidP="004C05C9">
            <w:r>
              <w:t>Canva</w:t>
            </w:r>
          </w:p>
          <w:p w14:paraId="75554B50" w14:textId="64372389" w:rsidR="007D15D6" w:rsidRDefault="007D15D6" w:rsidP="004C05C9"/>
          <w:p w14:paraId="325B3921" w14:textId="2AD28FD7" w:rsidR="007D15D6" w:rsidRPr="00F42678" w:rsidRDefault="0091179F" w:rsidP="004C05C9">
            <w:pPr>
              <w:rPr>
                <w:b/>
                <w:bCs/>
              </w:rPr>
            </w:pPr>
            <w:r w:rsidRPr="00F42678">
              <w:rPr>
                <w:b/>
                <w:bCs/>
              </w:rPr>
              <w:t>Editing</w:t>
            </w:r>
          </w:p>
          <w:p w14:paraId="310427D8" w14:textId="4E55E545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Premier pro</w:t>
            </w:r>
          </w:p>
          <w:p w14:paraId="504972FD" w14:textId="4437C02C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Adobe After effect</w:t>
            </w:r>
          </w:p>
          <w:p w14:paraId="29D422EA" w14:textId="23E1C320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Cap cut</w:t>
            </w:r>
          </w:p>
          <w:p w14:paraId="23F2EA40" w14:textId="58E485A7" w:rsidR="007D15D6" w:rsidRDefault="007D15D6" w:rsidP="004C05C9">
            <w:pPr>
              <w:rPr>
                <w:color w:val="000000" w:themeColor="text1"/>
              </w:rPr>
            </w:pPr>
            <w:proofErr w:type="spellStart"/>
            <w:r w:rsidRPr="007D15D6">
              <w:rPr>
                <w:color w:val="000000" w:themeColor="text1"/>
              </w:rPr>
              <w:t>Filmora</w:t>
            </w:r>
            <w:proofErr w:type="spellEnd"/>
          </w:p>
          <w:p w14:paraId="51E82E36" w14:textId="53419F96" w:rsidR="007D15D6" w:rsidRDefault="007D15D6" w:rsidP="004C05C9">
            <w:pPr>
              <w:rPr>
                <w:color w:val="000000" w:themeColor="text1"/>
              </w:rPr>
            </w:pPr>
          </w:p>
          <w:p w14:paraId="179432C2" w14:textId="6107FE51" w:rsidR="007D15D6" w:rsidRPr="00F42678" w:rsidRDefault="0091179F" w:rsidP="004C05C9">
            <w:pPr>
              <w:rPr>
                <w:b/>
                <w:bCs/>
              </w:rPr>
            </w:pPr>
            <w:r w:rsidRPr="00F42678">
              <w:rPr>
                <w:b/>
                <w:bCs/>
              </w:rPr>
              <w:t>Office</w:t>
            </w:r>
          </w:p>
          <w:p w14:paraId="6B32C77F" w14:textId="3BF804DF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Microsoft word</w:t>
            </w:r>
          </w:p>
          <w:p w14:paraId="34DFAED0" w14:textId="50BD245E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PowerPoint</w:t>
            </w:r>
          </w:p>
          <w:p w14:paraId="6954C1F6" w14:textId="575AC6BD" w:rsidR="007D15D6" w:rsidRP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Excel</w:t>
            </w:r>
          </w:p>
          <w:p w14:paraId="50872CEE" w14:textId="13902992" w:rsidR="007D15D6" w:rsidRDefault="007D15D6" w:rsidP="004C05C9">
            <w:pPr>
              <w:rPr>
                <w:color w:val="000000" w:themeColor="text1"/>
              </w:rPr>
            </w:pPr>
            <w:r w:rsidRPr="007D15D6">
              <w:rPr>
                <w:color w:val="000000" w:themeColor="text1"/>
              </w:rPr>
              <w:t>Google sheet</w:t>
            </w:r>
          </w:p>
          <w:p w14:paraId="7C4F8E9D" w14:textId="2688EB53" w:rsidR="00C51C13" w:rsidRPr="007D15D6" w:rsidRDefault="00C51C13" w:rsidP="004C05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Microsoft Access</w:t>
            </w:r>
          </w:p>
          <w:p w14:paraId="11DC1C56" w14:textId="77777777" w:rsidR="007D15D6" w:rsidRPr="007D15D6" w:rsidRDefault="007D15D6" w:rsidP="004C05C9">
            <w:pPr>
              <w:rPr>
                <w:b/>
                <w:bCs/>
                <w:color w:val="B85A22" w:themeColor="accent2" w:themeShade="BF"/>
              </w:rPr>
            </w:pPr>
          </w:p>
          <w:p w14:paraId="64B1EDD0" w14:textId="6A3B3117" w:rsidR="00187089" w:rsidRPr="0040023A" w:rsidRDefault="00187089" w:rsidP="00187089">
            <w:pPr>
              <w:pStyle w:val="Heading1"/>
              <w:rPr>
                <w:b/>
                <w:bCs/>
                <w:color w:val="auto"/>
                <w:sz w:val="24"/>
                <w:szCs w:val="24"/>
              </w:rPr>
            </w:pPr>
            <w:r w:rsidRPr="0040023A">
              <w:rPr>
                <w:b/>
                <w:bCs/>
                <w:color w:val="auto"/>
                <w:sz w:val="24"/>
                <w:szCs w:val="24"/>
              </w:rPr>
              <w:t>Education</w:t>
            </w:r>
          </w:p>
          <w:p w14:paraId="6BE9D0B4" w14:textId="2A86DDFD" w:rsidR="00187089" w:rsidRPr="00187089" w:rsidRDefault="00187089" w:rsidP="00187089">
            <w:pPr>
              <w:pStyle w:val="Heading4"/>
            </w:pPr>
            <w:r>
              <w:t>Olabisi Onabanjo University                                                                     2015</w:t>
            </w:r>
            <w:r>
              <w:rPr>
                <w:bCs/>
              </w:rPr>
              <w:t xml:space="preserve">                                                                      </w:t>
            </w:r>
            <w:r w:rsidRPr="00920515">
              <w:rPr>
                <w:bCs/>
              </w:rPr>
              <w:t>B.Sc. Counseling</w:t>
            </w:r>
          </w:p>
          <w:p w14:paraId="7950C20C" w14:textId="77777777" w:rsidR="004C05C9" w:rsidRDefault="004C05C9" w:rsidP="004C05C9"/>
          <w:p w14:paraId="1146A37F" w14:textId="3FBD751D" w:rsidR="004C05C9" w:rsidRPr="004D3011" w:rsidRDefault="004C05C9" w:rsidP="004C05C9"/>
        </w:tc>
        <w:tc>
          <w:tcPr>
            <w:tcW w:w="250" w:type="dxa"/>
          </w:tcPr>
          <w:p w14:paraId="5DFAFBC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322" w:type="dxa"/>
          </w:tcPr>
          <w:p w14:paraId="0098F2EF" w14:textId="2844C3AD" w:rsidR="001B2ABD" w:rsidRDefault="00F608F9" w:rsidP="00632770">
            <w:pPr>
              <w:pStyle w:val="Heading4"/>
            </w:pPr>
            <w:r w:rsidRPr="003152C2">
              <w:t>Professional Summary</w:t>
            </w:r>
          </w:p>
          <w:p w14:paraId="71138AA7" w14:textId="77777777" w:rsidR="00632770" w:rsidRPr="00632770" w:rsidRDefault="00632770" w:rsidP="00632770"/>
          <w:p w14:paraId="4BBC0110" w14:textId="29DD45B5" w:rsidR="00D405BD" w:rsidRDefault="00632770" w:rsidP="00036450">
            <w:r>
              <w:t xml:space="preserve">With over 3 years of experience, I am a passionate Frontend Developer specializing in user-centric, responsive web interfaces using HTML, CSS, JavaScript, React, and Firebase. I possess a working knowledge of Node.js, Express, and MongoDB and </w:t>
            </w:r>
            <w:r w:rsidR="00C51C13">
              <w:t xml:space="preserve">I </w:t>
            </w:r>
            <w:r>
              <w:t>am expanding my skills with the MERN stack through online courses and personal projects. My dedication to continuous learning includes UI/UX design (Figma, Adobe XD, Protopie) and staying current by attending industry events and exploring emerging frameworks.</w:t>
            </w:r>
          </w:p>
          <w:p w14:paraId="67B51072" w14:textId="77777777" w:rsidR="00632770" w:rsidRDefault="00632770" w:rsidP="00036450">
            <w:pPr>
              <w:rPr>
                <w:b/>
                <w:bCs/>
              </w:rPr>
            </w:pPr>
          </w:p>
          <w:p w14:paraId="757996DA" w14:textId="1DA7BF96" w:rsidR="00920515" w:rsidRDefault="00F608F9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  <w:p w14:paraId="3B233BB4" w14:textId="468ACAD0" w:rsidR="00920515" w:rsidRPr="00920515" w:rsidRDefault="00920515" w:rsidP="00036450">
            <w:pPr>
              <w:rPr>
                <w:b/>
                <w:bCs/>
              </w:rPr>
            </w:pPr>
          </w:p>
          <w:p w14:paraId="5EDBABCA" w14:textId="0E2A4EBC" w:rsidR="00051082" w:rsidRPr="00051082" w:rsidRDefault="00632770" w:rsidP="006B5C13">
            <w:pPr>
              <w:pStyle w:val="ListParagraph"/>
              <w:numPr>
                <w:ilvl w:val="0"/>
                <w:numId w:val="21"/>
              </w:numPr>
              <w:ind w:left="360"/>
              <w:rPr>
                <w:lang w:val="en-NG"/>
              </w:rPr>
            </w:pPr>
            <w:r w:rsidRPr="00051082">
              <w:rPr>
                <w:lang w:val="en-NG"/>
              </w:rPr>
              <w:t>Excellent</w:t>
            </w:r>
            <w:r w:rsidR="00051082" w:rsidRPr="00051082">
              <w:rPr>
                <w:lang w:val="en-NG"/>
              </w:rPr>
              <w:t xml:space="preserve"> understanding of responsive design and cross-browser compatibility</w:t>
            </w:r>
          </w:p>
          <w:p w14:paraId="03DC4EAB" w14:textId="4F9BB570" w:rsidR="000339AC" w:rsidRPr="00D405BD" w:rsidRDefault="000339AC" w:rsidP="006B5C13">
            <w:pPr>
              <w:pStyle w:val="ListParagraph"/>
              <w:ind w:left="1080"/>
            </w:pPr>
          </w:p>
          <w:p w14:paraId="2A6FC201" w14:textId="61016111" w:rsidR="0075332D" w:rsidRPr="00656CC7" w:rsidRDefault="00656CC7" w:rsidP="006B5C13">
            <w:pPr>
              <w:pStyle w:val="ListParagraph"/>
              <w:numPr>
                <w:ilvl w:val="0"/>
                <w:numId w:val="21"/>
              </w:numPr>
              <w:ind w:left="360"/>
              <w:rPr>
                <w:lang w:val="en-NG"/>
              </w:rPr>
            </w:pPr>
            <w:r>
              <w:t>S</w:t>
            </w:r>
            <w:r w:rsidRPr="00656CC7">
              <w:t>trong understanding of building high-quality, responsive, and scalable user interfaces.</w:t>
            </w:r>
          </w:p>
          <w:p w14:paraId="0CF5AD5C" w14:textId="77777777" w:rsidR="00656CC7" w:rsidRPr="00656CC7" w:rsidRDefault="00656CC7" w:rsidP="006B5C13">
            <w:pPr>
              <w:rPr>
                <w:lang w:val="en-NG"/>
              </w:rPr>
            </w:pPr>
          </w:p>
          <w:p w14:paraId="41B12BEB" w14:textId="5360037A" w:rsidR="00097D9D" w:rsidRDefault="00632770" w:rsidP="006B5C13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632770">
              <w:t>Expertise in translating UI/UX design wireframes into responsive and interactive web applications and pages.</w:t>
            </w:r>
          </w:p>
          <w:p w14:paraId="257243F3" w14:textId="77777777" w:rsidR="006B5C13" w:rsidRDefault="006B5C13" w:rsidP="006B5C13"/>
          <w:p w14:paraId="753DE646" w14:textId="3412F008" w:rsidR="0002420D" w:rsidRDefault="00D405BD" w:rsidP="006B5C13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D405BD">
              <w:t>Actively expanding my full-stack skills, ensuring flawless back-end functionality through comprehensive API testing with Postman and Thunder Client.</w:t>
            </w:r>
          </w:p>
          <w:p w14:paraId="558F2C13" w14:textId="77777777" w:rsidR="00D405BD" w:rsidRDefault="00D405BD" w:rsidP="006B5C13"/>
          <w:p w14:paraId="285A7FCA" w14:textId="6D85A5B0" w:rsidR="00B0772F" w:rsidRPr="00D405BD" w:rsidRDefault="00B0772F" w:rsidP="006B5C13">
            <w:pPr>
              <w:pStyle w:val="ListParagraph"/>
              <w:numPr>
                <w:ilvl w:val="0"/>
                <w:numId w:val="21"/>
              </w:numPr>
              <w:ind w:left="360"/>
            </w:pPr>
            <w:r w:rsidRPr="00656CC7">
              <w:rPr>
                <w:rFonts w:asciiTheme="majorHAnsi" w:eastAsia="Times New Roman" w:hAnsiTheme="majorHAnsi" w:cs="Times New Roman"/>
                <w:bCs/>
                <w:szCs w:val="18"/>
                <w:lang w:eastAsia="en-NG"/>
              </w:rPr>
              <w:t>Thrives in collaborative environments</w:t>
            </w:r>
            <w:r w:rsidRPr="00656CC7">
              <w:rPr>
                <w:rFonts w:asciiTheme="majorHAnsi" w:eastAsia="Times New Roman" w:hAnsiTheme="majorHAnsi" w:cs="Times New Roman"/>
                <w:szCs w:val="18"/>
                <w:lang w:eastAsia="en-NG"/>
              </w:rPr>
              <w:t>, fostering effective communication and teamwork with developers and UI/UX designers to deliver exceptional results.</w:t>
            </w:r>
          </w:p>
          <w:p w14:paraId="3B323E8F" w14:textId="5FBB3B20" w:rsidR="00D405BD" w:rsidRDefault="00D405BD" w:rsidP="00187089"/>
          <w:p w14:paraId="1D4A777D" w14:textId="63473735" w:rsidR="00B0772F" w:rsidRDefault="00B0772F" w:rsidP="00BA5E7A">
            <w:pPr>
              <w:pStyle w:val="Heading4"/>
            </w:pPr>
          </w:p>
          <w:p w14:paraId="279D6B86" w14:textId="443A1A55" w:rsidR="00036450" w:rsidRDefault="00F608F9" w:rsidP="00BA5E7A">
            <w:pPr>
              <w:pStyle w:val="Heading4"/>
            </w:pPr>
            <w:r>
              <w:t>Work Experience</w:t>
            </w:r>
          </w:p>
          <w:p w14:paraId="0A1EAA02" w14:textId="4D1D0FD0" w:rsidR="00B0772F" w:rsidRPr="00B0772F" w:rsidRDefault="00B0772F" w:rsidP="00B0772F"/>
          <w:p w14:paraId="5D32CAD2" w14:textId="58E3E16D" w:rsidR="00036450" w:rsidRDefault="00920515" w:rsidP="00B359E4">
            <w:pPr>
              <w:pStyle w:val="Heading4"/>
              <w:rPr>
                <w:bCs/>
              </w:rPr>
            </w:pPr>
            <w:r>
              <w:t xml:space="preserve">Scott Enterprise - </w:t>
            </w:r>
            <w:r w:rsidRPr="00036450">
              <w:t>Frontend</w:t>
            </w:r>
            <w:r>
              <w:t xml:space="preserve"> Developer</w:t>
            </w:r>
          </w:p>
          <w:p w14:paraId="009BBDA6" w14:textId="3C5BCE33" w:rsidR="00036450" w:rsidRDefault="00920515" w:rsidP="00B359E4">
            <w:pPr>
              <w:pStyle w:val="Date"/>
            </w:pPr>
            <w:r>
              <w:t>2023</w:t>
            </w:r>
            <w:r w:rsidR="00036450" w:rsidRPr="00036450">
              <w:t>–</w:t>
            </w:r>
            <w:r>
              <w:t>present</w:t>
            </w:r>
          </w:p>
          <w:p w14:paraId="2902605B" w14:textId="77777777" w:rsidR="00832A1D" w:rsidRPr="00832A1D" w:rsidRDefault="00832A1D" w:rsidP="00832A1D"/>
          <w:p w14:paraId="762D5A33" w14:textId="77777777" w:rsidR="006B5C13" w:rsidRDefault="006B5C13" w:rsidP="006B5C1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Built clean, responsive UIs with HTML, CSS, JavaScript, and React/Bootstrap/Semantic UI to enhance UX and engagement.</w:t>
            </w:r>
          </w:p>
          <w:p w14:paraId="44EA51B6" w14:textId="77777777" w:rsidR="006B5C13" w:rsidRDefault="006B5C13" w:rsidP="006B5C1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Conducted thorough testing of web applications and websites to identify and resolve issues.</w:t>
            </w:r>
          </w:p>
          <w:p w14:paraId="6C4D9559" w14:textId="77777777" w:rsidR="006B5C13" w:rsidRDefault="006B5C13" w:rsidP="006B5C1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Collaborated with cross-functional teams to define, design, and ship new features and enhancements.</w:t>
            </w:r>
          </w:p>
          <w:p w14:paraId="77675630" w14:textId="77777777" w:rsidR="006B5C13" w:rsidRDefault="006B5C13" w:rsidP="006B5C13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Developed a responsive website for Scott Enterprise (www.atouchofhome.care) using HTML, Bootstrap, JavaScript, and jQuery, and participated in code reviews to provide feedback to management.</w:t>
            </w:r>
          </w:p>
          <w:p w14:paraId="1ACDECF2" w14:textId="25283AEA" w:rsidR="00832A1D" w:rsidRDefault="006B5C13" w:rsidP="006B5C13">
            <w:pPr>
              <w:numPr>
                <w:ilvl w:val="0"/>
                <w:numId w:val="1"/>
              </w:numPr>
              <w:spacing w:line="276" w:lineRule="auto"/>
            </w:pPr>
            <w:r>
              <w:lastRenderedPageBreak/>
              <w:t>Monitored and troubleshot web applications to ensure optimal performance and security.</w:t>
            </w:r>
          </w:p>
          <w:p w14:paraId="1368E2B3" w14:textId="77777777" w:rsidR="006B5C13" w:rsidRDefault="006B5C13" w:rsidP="006B5C13">
            <w:pPr>
              <w:ind w:left="360"/>
            </w:pPr>
          </w:p>
          <w:p w14:paraId="24005D89" w14:textId="5D784303" w:rsidR="004D3011" w:rsidRPr="004D3011" w:rsidRDefault="005625B0" w:rsidP="00B359E4">
            <w:pPr>
              <w:pStyle w:val="Heading4"/>
              <w:rPr>
                <w:bCs/>
              </w:rPr>
            </w:pPr>
            <w:r>
              <w:t>Cww</w:t>
            </w:r>
            <w:r w:rsidR="006243B9">
              <w:t>t</w:t>
            </w:r>
            <w:r>
              <w:t>ech</w:t>
            </w:r>
            <w:r w:rsidR="006243B9">
              <w:t>a</w:t>
            </w:r>
            <w:r>
              <w:t>frica</w:t>
            </w:r>
            <w:r w:rsidR="009352D7">
              <w:t xml:space="preserve"> </w:t>
            </w:r>
            <w:r w:rsidR="00BF4762">
              <w:t>–</w:t>
            </w:r>
            <w:r w:rsidR="009352D7">
              <w:t xml:space="preserve"> </w:t>
            </w:r>
            <w:r>
              <w:t>UI</w:t>
            </w:r>
            <w:r w:rsidR="000339AC">
              <w:t>/</w:t>
            </w:r>
            <w:r>
              <w:t>UX Design Instructor</w:t>
            </w:r>
          </w:p>
          <w:p w14:paraId="3D112897" w14:textId="37A06773" w:rsidR="004D3011" w:rsidRDefault="00C51C13" w:rsidP="00B359E4">
            <w:pPr>
              <w:pStyle w:val="Date"/>
            </w:pPr>
            <w:r>
              <w:t>2022 –</w:t>
            </w:r>
            <w:r w:rsidR="00BF4762">
              <w:t xml:space="preserve"> </w:t>
            </w:r>
            <w:r>
              <w:t>Present</w:t>
            </w:r>
          </w:p>
          <w:p w14:paraId="0DABD6E2" w14:textId="77777777" w:rsidR="003A659F" w:rsidRPr="003A659F" w:rsidRDefault="003A659F" w:rsidP="003A659F"/>
          <w:p w14:paraId="0FE022B9" w14:textId="04EFC47B" w:rsidR="006B5C13" w:rsidRDefault="006B5C13" w:rsidP="006B5C1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Trained over 2,</w:t>
            </w:r>
            <w:r w:rsidR="00864B57">
              <w:t>5</w:t>
            </w:r>
            <w:r>
              <w:t xml:space="preserve">00 African students in UX/UI design in a 6-week program using Figma, Adobe XD, </w:t>
            </w:r>
            <w:r w:rsidR="00C51C13">
              <w:t>Protopie</w:t>
            </w:r>
            <w:r>
              <w:t>, and core UX principles.</w:t>
            </w:r>
          </w:p>
          <w:p w14:paraId="24A0C5A3" w14:textId="16C2E828" w:rsidR="006B5C13" w:rsidRDefault="006B5C13" w:rsidP="006B5C1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Equipped students for tech careers and mentored senior tech students (UI/UX, data</w:t>
            </w:r>
            <w:r w:rsidR="00864B57">
              <w:t xml:space="preserve"> Analysis</w:t>
            </w:r>
            <w:r>
              <w:t>, development, project management) in collaborative real-world projects.</w:t>
            </w:r>
          </w:p>
          <w:p w14:paraId="46CABB0E" w14:textId="77777777" w:rsidR="006B5C13" w:rsidRDefault="006B5C13" w:rsidP="006B5C1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Taught UI/UX principles to enhance user experience across websites and mobile applications.</w:t>
            </w:r>
          </w:p>
          <w:p w14:paraId="6A76F4CE" w14:textId="77777777" w:rsidR="006B5C13" w:rsidRDefault="006B5C13" w:rsidP="006B5C13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Supervised student work, providing timely feedback and clear scoring for efficient project evaluation.</w:t>
            </w:r>
          </w:p>
          <w:p w14:paraId="51A0BE79" w14:textId="538F2B06" w:rsidR="00DF2D99" w:rsidRDefault="006B5C13" w:rsidP="006B5C13">
            <w:pPr>
              <w:pStyle w:val="Heading4"/>
              <w:numPr>
                <w:ilvl w:val="0"/>
                <w:numId w:val="18"/>
              </w:numPr>
              <w:spacing w:line="276" w:lineRule="auto"/>
              <w:rPr>
                <w:b w:val="0"/>
                <w:bCs/>
              </w:rPr>
            </w:pPr>
            <w:r w:rsidRPr="006B5C13">
              <w:rPr>
                <w:b w:val="0"/>
                <w:bCs/>
              </w:rPr>
              <w:t>Edited video recordings from online sessions by removing noise and optimizing audio levels for student viewing and learning purposes.</w:t>
            </w:r>
          </w:p>
          <w:p w14:paraId="36727A25" w14:textId="77777777" w:rsidR="006B5C13" w:rsidRPr="006B5C13" w:rsidRDefault="006B5C13" w:rsidP="006B5C13"/>
          <w:p w14:paraId="6687064A" w14:textId="1427BFEA" w:rsidR="00536303" w:rsidRPr="00CD67C4" w:rsidRDefault="00536303" w:rsidP="00536303">
            <w:pPr>
              <w:rPr>
                <w:b/>
                <w:bCs/>
                <w:caps/>
              </w:rPr>
            </w:pPr>
          </w:p>
          <w:p w14:paraId="1202B449" w14:textId="416D68FB" w:rsidR="00CD67C4" w:rsidRPr="004D3011" w:rsidRDefault="006243B9" w:rsidP="00CD67C4">
            <w:pPr>
              <w:pStyle w:val="Heading4"/>
              <w:rPr>
                <w:bCs/>
              </w:rPr>
            </w:pPr>
            <w:r>
              <w:t>Tenece</w:t>
            </w:r>
            <w:r w:rsidR="00CD67C4">
              <w:t xml:space="preserve"> Professional services</w:t>
            </w:r>
            <w:r w:rsidR="00CD67C4" w:rsidRPr="004D3011">
              <w:t xml:space="preserve"> </w:t>
            </w:r>
            <w:r w:rsidR="00CD67C4">
              <w:t xml:space="preserve">– </w:t>
            </w:r>
            <w:r w:rsidR="00C51C13">
              <w:t>Administrative Executive</w:t>
            </w:r>
            <w:r w:rsidR="00536303">
              <w:t xml:space="preserve"> | Web Administrator</w:t>
            </w:r>
            <w:r w:rsidR="0028384A">
              <w:t xml:space="preserve"> </w:t>
            </w:r>
          </w:p>
          <w:p w14:paraId="0CCB114A" w14:textId="4F2B8435" w:rsidR="00CD67C4" w:rsidRDefault="00CD67C4" w:rsidP="00CD67C4">
            <w:pPr>
              <w:pStyle w:val="Date"/>
            </w:pPr>
            <w:r>
              <w:t>201</w:t>
            </w:r>
            <w:r w:rsidR="00C51C13">
              <w:t>8</w:t>
            </w:r>
            <w:r>
              <w:t xml:space="preserve"> </w:t>
            </w:r>
            <w:r w:rsidR="00CE21AE">
              <w:t>–</w:t>
            </w:r>
            <w:r>
              <w:t xml:space="preserve"> 20</w:t>
            </w:r>
            <w:r w:rsidR="00C51C13">
              <w:t>22</w:t>
            </w:r>
          </w:p>
          <w:p w14:paraId="1241C1D1" w14:textId="77777777" w:rsidR="00CE21AE" w:rsidRPr="00CE21AE" w:rsidRDefault="00CE21AE" w:rsidP="00CE21AE"/>
          <w:p w14:paraId="7B6DD895" w14:textId="77777777" w:rsidR="0040023A" w:rsidRDefault="0040023A" w:rsidP="004002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Refined e-commerce product images for optimal quality and consistency, enhancing visual appeal.</w:t>
            </w:r>
          </w:p>
          <w:p w14:paraId="401AB5DA" w14:textId="77777777" w:rsidR="0040023A" w:rsidRDefault="0040023A" w:rsidP="004002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Crafted engaging graphics for product pages and marketing materials, ensuring brand consistency and enhancing user engagement.</w:t>
            </w:r>
          </w:p>
          <w:p w14:paraId="5BBF516C" w14:textId="77777777" w:rsidR="0040023A" w:rsidRDefault="0040023A" w:rsidP="004002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Collaborated with designers and developers to enhance website navigation and user interface, delivering a vastly improved user experience.</w:t>
            </w:r>
          </w:p>
          <w:p w14:paraId="55A38548" w14:textId="77777777" w:rsidR="0040023A" w:rsidRDefault="0040023A" w:rsidP="004002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Streamlined the product data management process for the e-commerce website by efficiently refining product images and uploading detailed product descriptions.</w:t>
            </w:r>
          </w:p>
          <w:p w14:paraId="78065362" w14:textId="108FBEB4" w:rsidR="00036450" w:rsidRPr="00187089" w:rsidRDefault="0040023A" w:rsidP="0040023A">
            <w:pPr>
              <w:pStyle w:val="NoSpacing"/>
              <w:numPr>
                <w:ilvl w:val="0"/>
                <w:numId w:val="7"/>
              </w:numPr>
              <w:spacing w:line="276" w:lineRule="auto"/>
              <w:rPr>
                <w:b/>
                <w:bCs/>
                <w:caps/>
              </w:rPr>
            </w:pPr>
            <w:r>
              <w:t>Managed and optimized SEO strategies for Tenece's online presence, enhancing visibility and organic traffic.</w:t>
            </w:r>
          </w:p>
        </w:tc>
      </w:tr>
    </w:tbl>
    <w:p w14:paraId="363D1B0A" w14:textId="77777777" w:rsidR="00187089" w:rsidRPr="00187089" w:rsidRDefault="00187089" w:rsidP="00187089"/>
    <w:sectPr w:rsidR="00187089" w:rsidRPr="00187089" w:rsidSect="00187089">
      <w:pgSz w:w="12240" w:h="15840"/>
      <w:pgMar w:top="720" w:right="720" w:bottom="720" w:left="720" w:header="22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9D020" w14:textId="77777777" w:rsidR="00FD5FB8" w:rsidRDefault="00FD5FB8" w:rsidP="000C45FF">
      <w:r>
        <w:separator/>
      </w:r>
    </w:p>
  </w:endnote>
  <w:endnote w:type="continuationSeparator" w:id="0">
    <w:p w14:paraId="1C8E5E05" w14:textId="77777777" w:rsidR="00FD5FB8" w:rsidRDefault="00FD5F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13932" w14:textId="77777777" w:rsidR="00FD5FB8" w:rsidRDefault="00FD5FB8" w:rsidP="000C45FF">
      <w:r>
        <w:separator/>
      </w:r>
    </w:p>
  </w:footnote>
  <w:footnote w:type="continuationSeparator" w:id="0">
    <w:p w14:paraId="7A7900EC" w14:textId="77777777" w:rsidR="00FD5FB8" w:rsidRDefault="00FD5FB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505C"/>
    <w:multiLevelType w:val="hybridMultilevel"/>
    <w:tmpl w:val="2A50A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DDD"/>
    <w:multiLevelType w:val="hybridMultilevel"/>
    <w:tmpl w:val="EEB89E9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D03E5"/>
    <w:multiLevelType w:val="hybridMultilevel"/>
    <w:tmpl w:val="3496E5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7BDE"/>
    <w:multiLevelType w:val="multilevel"/>
    <w:tmpl w:val="A27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270EB"/>
    <w:multiLevelType w:val="hybridMultilevel"/>
    <w:tmpl w:val="74F67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6629"/>
    <w:multiLevelType w:val="multilevel"/>
    <w:tmpl w:val="DC54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17D1E"/>
    <w:multiLevelType w:val="multilevel"/>
    <w:tmpl w:val="76D8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D4939"/>
    <w:multiLevelType w:val="hybridMultilevel"/>
    <w:tmpl w:val="56B82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C12C6"/>
    <w:multiLevelType w:val="hybridMultilevel"/>
    <w:tmpl w:val="D654F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0583"/>
    <w:multiLevelType w:val="hybridMultilevel"/>
    <w:tmpl w:val="02A823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1D80"/>
    <w:multiLevelType w:val="hybridMultilevel"/>
    <w:tmpl w:val="6AC8E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36131"/>
    <w:multiLevelType w:val="multilevel"/>
    <w:tmpl w:val="AA3C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F5CC4"/>
    <w:multiLevelType w:val="multilevel"/>
    <w:tmpl w:val="0D6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D22E9"/>
    <w:multiLevelType w:val="hybridMultilevel"/>
    <w:tmpl w:val="EBB068E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5C0120"/>
    <w:multiLevelType w:val="hybridMultilevel"/>
    <w:tmpl w:val="A21A6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45AE3"/>
    <w:multiLevelType w:val="multilevel"/>
    <w:tmpl w:val="E1E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D7CE4"/>
    <w:multiLevelType w:val="multilevel"/>
    <w:tmpl w:val="13C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E586B"/>
    <w:multiLevelType w:val="multilevel"/>
    <w:tmpl w:val="B18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07D39"/>
    <w:multiLevelType w:val="hybridMultilevel"/>
    <w:tmpl w:val="796C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4411E"/>
    <w:multiLevelType w:val="hybridMultilevel"/>
    <w:tmpl w:val="B3B0E9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D06B56"/>
    <w:multiLevelType w:val="hybridMultilevel"/>
    <w:tmpl w:val="28AA5E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F62027"/>
    <w:multiLevelType w:val="multilevel"/>
    <w:tmpl w:val="812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09499">
    <w:abstractNumId w:val="20"/>
  </w:num>
  <w:num w:numId="2" w16cid:durableId="1066997895">
    <w:abstractNumId w:val="10"/>
  </w:num>
  <w:num w:numId="3" w16cid:durableId="1436831495">
    <w:abstractNumId w:val="5"/>
  </w:num>
  <w:num w:numId="4" w16cid:durableId="1723868881">
    <w:abstractNumId w:val="8"/>
  </w:num>
  <w:num w:numId="5" w16cid:durableId="26178613">
    <w:abstractNumId w:val="9"/>
  </w:num>
  <w:num w:numId="6" w16cid:durableId="1446732468">
    <w:abstractNumId w:val="14"/>
  </w:num>
  <w:num w:numId="7" w16cid:durableId="5402435">
    <w:abstractNumId w:val="1"/>
  </w:num>
  <w:num w:numId="8" w16cid:durableId="323096640">
    <w:abstractNumId w:val="18"/>
  </w:num>
  <w:num w:numId="9" w16cid:durableId="242380650">
    <w:abstractNumId w:val="15"/>
  </w:num>
  <w:num w:numId="10" w16cid:durableId="25564640">
    <w:abstractNumId w:val="0"/>
  </w:num>
  <w:num w:numId="11" w16cid:durableId="1127625309">
    <w:abstractNumId w:val="4"/>
  </w:num>
  <w:num w:numId="12" w16cid:durableId="1259947779">
    <w:abstractNumId w:val="7"/>
  </w:num>
  <w:num w:numId="13" w16cid:durableId="1722244325">
    <w:abstractNumId w:val="16"/>
  </w:num>
  <w:num w:numId="14" w16cid:durableId="484514476">
    <w:abstractNumId w:val="3"/>
  </w:num>
  <w:num w:numId="15" w16cid:durableId="1635065836">
    <w:abstractNumId w:val="21"/>
  </w:num>
  <w:num w:numId="16" w16cid:durableId="2112436569">
    <w:abstractNumId w:val="6"/>
  </w:num>
  <w:num w:numId="17" w16cid:durableId="212087776">
    <w:abstractNumId w:val="17"/>
  </w:num>
  <w:num w:numId="18" w16cid:durableId="191117313">
    <w:abstractNumId w:val="19"/>
  </w:num>
  <w:num w:numId="19" w16cid:durableId="916591371">
    <w:abstractNumId w:val="12"/>
  </w:num>
  <w:num w:numId="20" w16cid:durableId="1490710008">
    <w:abstractNumId w:val="11"/>
  </w:num>
  <w:num w:numId="21" w16cid:durableId="1845852425">
    <w:abstractNumId w:val="2"/>
  </w:num>
  <w:num w:numId="22" w16cid:durableId="1832453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C0"/>
    <w:rsid w:val="0002420D"/>
    <w:rsid w:val="00032E37"/>
    <w:rsid w:val="000339AC"/>
    <w:rsid w:val="00036450"/>
    <w:rsid w:val="00051082"/>
    <w:rsid w:val="00051B1B"/>
    <w:rsid w:val="00094499"/>
    <w:rsid w:val="00097D9D"/>
    <w:rsid w:val="000C45FF"/>
    <w:rsid w:val="000E3FD1"/>
    <w:rsid w:val="00112054"/>
    <w:rsid w:val="001317D8"/>
    <w:rsid w:val="001525E1"/>
    <w:rsid w:val="00180329"/>
    <w:rsid w:val="00187089"/>
    <w:rsid w:val="0019001F"/>
    <w:rsid w:val="00192D9E"/>
    <w:rsid w:val="001A74A5"/>
    <w:rsid w:val="001B2ABD"/>
    <w:rsid w:val="001C42F0"/>
    <w:rsid w:val="001E0391"/>
    <w:rsid w:val="001E1759"/>
    <w:rsid w:val="001F1ECC"/>
    <w:rsid w:val="0020092A"/>
    <w:rsid w:val="00207BD3"/>
    <w:rsid w:val="002400EB"/>
    <w:rsid w:val="00256CF7"/>
    <w:rsid w:val="00281FD5"/>
    <w:rsid w:val="0028384A"/>
    <w:rsid w:val="002E5125"/>
    <w:rsid w:val="0030481B"/>
    <w:rsid w:val="003152C2"/>
    <w:rsid w:val="003156FC"/>
    <w:rsid w:val="003254B5"/>
    <w:rsid w:val="00343268"/>
    <w:rsid w:val="0034438E"/>
    <w:rsid w:val="00357426"/>
    <w:rsid w:val="0037121F"/>
    <w:rsid w:val="003910D8"/>
    <w:rsid w:val="00396066"/>
    <w:rsid w:val="003A659F"/>
    <w:rsid w:val="003A6B7D"/>
    <w:rsid w:val="003B06CA"/>
    <w:rsid w:val="0040023A"/>
    <w:rsid w:val="004071FC"/>
    <w:rsid w:val="00427A91"/>
    <w:rsid w:val="00445947"/>
    <w:rsid w:val="004642DD"/>
    <w:rsid w:val="004813B3"/>
    <w:rsid w:val="00490938"/>
    <w:rsid w:val="00496591"/>
    <w:rsid w:val="004A2B95"/>
    <w:rsid w:val="004B0E12"/>
    <w:rsid w:val="004C05C9"/>
    <w:rsid w:val="004C63E4"/>
    <w:rsid w:val="004D3011"/>
    <w:rsid w:val="004D5A61"/>
    <w:rsid w:val="00522EFE"/>
    <w:rsid w:val="005262AC"/>
    <w:rsid w:val="00536303"/>
    <w:rsid w:val="0054062C"/>
    <w:rsid w:val="00554A3A"/>
    <w:rsid w:val="005625B0"/>
    <w:rsid w:val="00575F96"/>
    <w:rsid w:val="0058331A"/>
    <w:rsid w:val="005E39D5"/>
    <w:rsid w:val="00600670"/>
    <w:rsid w:val="0062123A"/>
    <w:rsid w:val="006243B9"/>
    <w:rsid w:val="00632770"/>
    <w:rsid w:val="00646E75"/>
    <w:rsid w:val="00656CC7"/>
    <w:rsid w:val="006771D0"/>
    <w:rsid w:val="006B5C13"/>
    <w:rsid w:val="006B702D"/>
    <w:rsid w:val="006C622C"/>
    <w:rsid w:val="00704945"/>
    <w:rsid w:val="00715FCB"/>
    <w:rsid w:val="00743101"/>
    <w:rsid w:val="00744BCF"/>
    <w:rsid w:val="0075332D"/>
    <w:rsid w:val="00764C9F"/>
    <w:rsid w:val="007709F7"/>
    <w:rsid w:val="007775E1"/>
    <w:rsid w:val="007867A0"/>
    <w:rsid w:val="007927F5"/>
    <w:rsid w:val="007D15D6"/>
    <w:rsid w:val="00802CA0"/>
    <w:rsid w:val="00832A1D"/>
    <w:rsid w:val="00864B57"/>
    <w:rsid w:val="008A5123"/>
    <w:rsid w:val="008B51F7"/>
    <w:rsid w:val="008B5883"/>
    <w:rsid w:val="0091179F"/>
    <w:rsid w:val="00920515"/>
    <w:rsid w:val="009260CD"/>
    <w:rsid w:val="009352D7"/>
    <w:rsid w:val="00940A66"/>
    <w:rsid w:val="00952C25"/>
    <w:rsid w:val="009E1B85"/>
    <w:rsid w:val="00A2118D"/>
    <w:rsid w:val="00A228B9"/>
    <w:rsid w:val="00A40B2F"/>
    <w:rsid w:val="00A7541A"/>
    <w:rsid w:val="00AB289D"/>
    <w:rsid w:val="00AD0A50"/>
    <w:rsid w:val="00AD76E2"/>
    <w:rsid w:val="00B0772F"/>
    <w:rsid w:val="00B20152"/>
    <w:rsid w:val="00B359E4"/>
    <w:rsid w:val="00B57D98"/>
    <w:rsid w:val="00B64F10"/>
    <w:rsid w:val="00B70850"/>
    <w:rsid w:val="00B90E79"/>
    <w:rsid w:val="00BA0A0A"/>
    <w:rsid w:val="00BA5E7A"/>
    <w:rsid w:val="00BC72BD"/>
    <w:rsid w:val="00BD71E2"/>
    <w:rsid w:val="00BF4762"/>
    <w:rsid w:val="00C00100"/>
    <w:rsid w:val="00C066B6"/>
    <w:rsid w:val="00C37BA1"/>
    <w:rsid w:val="00C4674C"/>
    <w:rsid w:val="00C506CF"/>
    <w:rsid w:val="00C51C13"/>
    <w:rsid w:val="00C72BED"/>
    <w:rsid w:val="00C8042F"/>
    <w:rsid w:val="00C9578B"/>
    <w:rsid w:val="00CB0055"/>
    <w:rsid w:val="00CC0132"/>
    <w:rsid w:val="00CD67C4"/>
    <w:rsid w:val="00CE21AE"/>
    <w:rsid w:val="00D123C0"/>
    <w:rsid w:val="00D2522B"/>
    <w:rsid w:val="00D405BD"/>
    <w:rsid w:val="00D422DE"/>
    <w:rsid w:val="00D51DBF"/>
    <w:rsid w:val="00D53234"/>
    <w:rsid w:val="00D5459D"/>
    <w:rsid w:val="00D624BD"/>
    <w:rsid w:val="00DA183F"/>
    <w:rsid w:val="00DA1F4D"/>
    <w:rsid w:val="00DB09E8"/>
    <w:rsid w:val="00DD172A"/>
    <w:rsid w:val="00DF2D99"/>
    <w:rsid w:val="00E1627C"/>
    <w:rsid w:val="00E25A26"/>
    <w:rsid w:val="00E4381A"/>
    <w:rsid w:val="00E55D74"/>
    <w:rsid w:val="00EB5E0B"/>
    <w:rsid w:val="00ED2677"/>
    <w:rsid w:val="00F112EE"/>
    <w:rsid w:val="00F220A5"/>
    <w:rsid w:val="00F3248B"/>
    <w:rsid w:val="00F42678"/>
    <w:rsid w:val="00F60274"/>
    <w:rsid w:val="00F608F9"/>
    <w:rsid w:val="00F77FB9"/>
    <w:rsid w:val="00FB068F"/>
    <w:rsid w:val="00FD5FB8"/>
    <w:rsid w:val="00F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5939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Strong">
    <w:name w:val="Strong"/>
    <w:basedOn w:val="DefaultParagraphFont"/>
    <w:uiPriority w:val="22"/>
    <w:qFormat/>
    <w:rsid w:val="00575F96"/>
    <w:rPr>
      <w:b/>
      <w:bCs/>
    </w:rPr>
  </w:style>
  <w:style w:type="paragraph" w:styleId="NormalWeb">
    <w:name w:val="Normal (Web)"/>
    <w:basedOn w:val="Normal"/>
    <w:uiPriority w:val="99"/>
    <w:unhideWhenUsed/>
    <w:rsid w:val="009E1B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NoSpacing">
    <w:name w:val="No Spacing"/>
    <w:uiPriority w:val="1"/>
    <w:qFormat/>
    <w:rsid w:val="000339AC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D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edayoakinbohun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ZSHOP3\AppData\Local\Microsoft\Office\16.0\DTS\en-US%7bB290E2B9-2FC0-4684-8F20-FEC5D6E674D4%7d\%7b5D824413-5CA2-45E3-9226-16882E785D56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13C9-6B70-48B8-8554-D5639AA5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{5D824413-5CA2-45E3-9226-16882E785D56}tf00546271_win32.dotx</Template>
  <TotalTime>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2024-11-23T11:33:00Z</dcterms:created>
  <dcterms:modified xsi:type="dcterms:W3CDTF">2024-11-23T11:33:00Z</dcterms:modified>
</cp:coreProperties>
</file>